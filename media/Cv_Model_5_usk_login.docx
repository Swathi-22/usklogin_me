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207" w:val="left" w:leader="none"/>
        </w:tabs>
        <w:spacing w:line="829" w:lineRule="exact" w:before="0"/>
        <w:ind w:left="0" w:right="42" w:firstLine="0"/>
        <w:jc w:val="center"/>
        <w:rPr>
          <w:rFonts w:ascii="Montserrat" w:hAnsi="Montserrat" w:cs="Montserrat" w:eastAsia="Montserrat"/>
          <w:sz w:val="72"/>
          <w:szCs w:val="72"/>
        </w:rPr>
      </w:pPr>
      <w:r>
        <w:rPr>
          <w:rFonts w:ascii="Montserrat"/>
          <w:b/>
          <w:color w:val="2B1C51"/>
          <w:sz w:val="72"/>
        </w:rPr>
        <w:t>ABRAHAM</w:t>
        <w:tab/>
        <w:t>TOMMY</w:t>
      </w:r>
      <w:r>
        <w:rPr>
          <w:rFonts w:ascii="Montserrat"/>
          <w:sz w:val="72"/>
        </w:rPr>
      </w:r>
    </w:p>
    <w:p>
      <w:pPr>
        <w:pStyle w:val="Heading1"/>
        <w:spacing w:line="287" w:lineRule="exact"/>
        <w:ind w:right="38"/>
        <w:jc w:val="center"/>
        <w:rPr>
          <w:b w:val="0"/>
          <w:bCs w:val="0"/>
        </w:rPr>
      </w:pPr>
      <w:r>
        <w:rPr>
          <w:color w:val="2B1C51"/>
        </w:rPr>
        <w:t>SOCIAL MEDIA</w:t>
      </w:r>
      <w:r>
        <w:rPr>
          <w:color w:val="2B1C51"/>
          <w:spacing w:val="-7"/>
        </w:rPr>
        <w:t> </w:t>
      </w:r>
      <w:r>
        <w:rPr>
          <w:color w:val="2B1C51"/>
        </w:rPr>
        <w:t>SPECIALIST</w:t>
      </w:r>
      <w:r>
        <w:rPr>
          <w:b w:val="0"/>
        </w:rPr>
      </w: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20"/>
          <w:szCs w:val="20"/>
        </w:rPr>
      </w:pP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20"/>
          <w:szCs w:val="20"/>
        </w:rPr>
      </w:pP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20"/>
          <w:szCs w:val="20"/>
        </w:rPr>
      </w:pPr>
    </w:p>
    <w:p>
      <w:pPr>
        <w:spacing w:line="240" w:lineRule="auto" w:before="0"/>
        <w:rPr>
          <w:rFonts w:ascii="Montserrat SemiBold" w:hAnsi="Montserrat SemiBold" w:cs="Montserrat SemiBold" w:eastAsia="Montserrat SemiBold"/>
          <w:b/>
          <w:bCs/>
          <w:sz w:val="20"/>
          <w:szCs w:val="20"/>
        </w:rPr>
      </w:pPr>
    </w:p>
    <w:p>
      <w:pPr>
        <w:spacing w:line="240" w:lineRule="auto" w:before="10"/>
        <w:rPr>
          <w:rFonts w:ascii="Montserrat SemiBold" w:hAnsi="Montserrat SemiBold" w:cs="Montserrat SemiBold" w:eastAsia="Montserrat SemiBold"/>
          <w:b/>
          <w:bCs/>
          <w:sz w:val="22"/>
          <w:szCs w:val="22"/>
        </w:rPr>
      </w:pPr>
    </w:p>
    <w:p>
      <w:pPr>
        <w:spacing w:after="0" w:line="240" w:lineRule="auto"/>
        <w:rPr>
          <w:rFonts w:ascii="Montserrat SemiBold" w:hAnsi="Montserrat SemiBold" w:cs="Montserrat SemiBold" w:eastAsia="Montserrat SemiBold"/>
          <w:sz w:val="22"/>
          <w:szCs w:val="22"/>
        </w:rPr>
        <w:sectPr>
          <w:type w:val="continuous"/>
          <w:pgSz w:w="11910" w:h="16840"/>
          <w:pgMar w:top="1040" w:bottom="280" w:left="860" w:right="820"/>
        </w:sectPr>
      </w:pPr>
    </w:p>
    <w:p>
      <w:pPr>
        <w:spacing w:before="95"/>
        <w:ind w:left="1977" w:right="0" w:firstLine="0"/>
        <w:jc w:val="left"/>
        <w:rPr>
          <w:rFonts w:ascii="Montserrat SemiBold" w:hAnsi="Montserrat SemiBold" w:cs="Montserrat SemiBold" w:eastAsia="Montserrat SemiBold"/>
          <w:sz w:val="24"/>
          <w:szCs w:val="24"/>
        </w:rPr>
      </w:pPr>
      <w:r>
        <w:rPr>
          <w:rFonts w:ascii="Montserrat SemiBold"/>
          <w:b/>
          <w:color w:val="2B1C51"/>
          <w:spacing w:val="-3"/>
          <w:sz w:val="24"/>
        </w:rPr>
        <w:t>CONTACT</w:t>
      </w:r>
      <w:r>
        <w:rPr>
          <w:rFonts w:ascii="Montserrat SemiBold"/>
          <w:spacing w:val="-3"/>
          <w:sz w:val="24"/>
        </w:rPr>
      </w:r>
    </w:p>
    <w:p>
      <w:pPr>
        <w:spacing w:before="58"/>
        <w:ind w:left="1032" w:right="0" w:firstLine="0"/>
        <w:jc w:val="left"/>
        <w:rPr>
          <w:rFonts w:ascii="Montserrat SemiBold" w:hAnsi="Montserrat SemiBold" w:cs="Montserrat SemiBold" w:eastAsia="Montserrat SemiBold"/>
          <w:sz w:val="24"/>
          <w:szCs w:val="24"/>
        </w:rPr>
      </w:pPr>
      <w:r>
        <w:rPr/>
        <w:br w:type="column"/>
      </w:r>
      <w:r>
        <w:rPr>
          <w:rFonts w:ascii="Montserrat SemiBold"/>
          <w:b/>
          <w:color w:val="2B1C51"/>
          <w:sz w:val="24"/>
        </w:rPr>
        <w:t>ABOUT</w:t>
      </w:r>
      <w:r>
        <w:rPr>
          <w:rFonts w:ascii="Montserrat SemiBold"/>
          <w:b/>
          <w:color w:val="2B1C51"/>
          <w:spacing w:val="-4"/>
          <w:sz w:val="24"/>
        </w:rPr>
        <w:t> </w:t>
      </w:r>
      <w:r>
        <w:rPr>
          <w:rFonts w:ascii="Montserrat SemiBold"/>
          <w:b/>
          <w:color w:val="2B1C51"/>
          <w:sz w:val="24"/>
        </w:rPr>
        <w:t>ME</w:t>
      </w:r>
      <w:r>
        <w:rPr>
          <w:rFonts w:ascii="Montserrat SemiBold"/>
          <w:sz w:val="24"/>
        </w:rPr>
      </w:r>
    </w:p>
    <w:p>
      <w:pPr>
        <w:spacing w:after="0"/>
        <w:jc w:val="left"/>
        <w:rPr>
          <w:rFonts w:ascii="Montserrat SemiBold" w:hAnsi="Montserrat SemiBold" w:cs="Montserrat SemiBold" w:eastAsia="Montserrat SemiBold"/>
          <w:sz w:val="24"/>
          <w:szCs w:val="24"/>
        </w:rPr>
        <w:sectPr>
          <w:type w:val="continuous"/>
          <w:pgSz w:w="11910" w:h="16840"/>
          <w:pgMar w:top="1040" w:bottom="280" w:left="860" w:right="820"/>
          <w:cols w:num="2" w:equalWidth="0">
            <w:col w:w="3176" w:space="40"/>
            <w:col w:w="7014"/>
          </w:cols>
        </w:sectPr>
      </w:pPr>
    </w:p>
    <w:p>
      <w:pPr>
        <w:spacing w:line="240" w:lineRule="auto" w:before="5"/>
        <w:rPr>
          <w:rFonts w:ascii="Montserrat SemiBold" w:hAnsi="Montserrat SemiBold" w:cs="Montserrat SemiBold" w:eastAsia="Montserrat SemiBold"/>
          <w:b/>
          <w:bCs/>
          <w:sz w:val="9"/>
          <w:szCs w:val="9"/>
        </w:rPr>
      </w:pPr>
    </w:p>
    <w:p>
      <w:pPr>
        <w:spacing w:after="0" w:line="240" w:lineRule="auto"/>
        <w:rPr>
          <w:rFonts w:ascii="Montserrat SemiBold" w:hAnsi="Montserrat SemiBold" w:cs="Montserrat SemiBold" w:eastAsia="Montserrat SemiBold"/>
          <w:sz w:val="9"/>
          <w:szCs w:val="9"/>
        </w:rPr>
        <w:sectPr>
          <w:type w:val="continuous"/>
          <w:pgSz w:w="11910" w:h="16840"/>
          <w:pgMar w:top="1040" w:bottom="280" w:left="860" w:right="820"/>
        </w:sectPr>
      </w:pPr>
    </w:p>
    <w:p>
      <w:pPr>
        <w:spacing w:line="240" w:lineRule="auto" w:before="3"/>
        <w:rPr>
          <w:rFonts w:ascii="Montserrat SemiBold" w:hAnsi="Montserrat SemiBold" w:cs="Montserrat SemiBold" w:eastAsia="Montserrat SemiBold"/>
          <w:b/>
          <w:bCs/>
          <w:sz w:val="24"/>
          <w:szCs w:val="24"/>
        </w:rPr>
      </w:pPr>
    </w:p>
    <w:p>
      <w:pPr>
        <w:pStyle w:val="Heading2"/>
        <w:spacing w:line="240" w:lineRule="auto"/>
        <w:ind w:left="1614" w:right="555"/>
        <w:jc w:val="center"/>
        <w:rPr>
          <w:b w:val="0"/>
          <w:bCs w:val="0"/>
        </w:rPr>
      </w:pPr>
      <w:r>
        <w:rPr>
          <w:color w:val="010202"/>
        </w:rPr>
        <w:t>Phone</w:t>
      </w:r>
      <w:r>
        <w:rPr>
          <w:b w:val="0"/>
        </w:rPr>
      </w:r>
    </w:p>
    <w:p>
      <w:pPr>
        <w:pStyle w:val="BodyText"/>
        <w:spacing w:line="240" w:lineRule="auto" w:before="66"/>
        <w:ind w:left="884" w:right="0"/>
        <w:jc w:val="left"/>
        <w:rPr>
          <w:rFonts w:ascii="Montserrat" w:hAnsi="Montserrat" w:cs="Montserrat" w:eastAsia="Montserrat"/>
        </w:rPr>
      </w:pPr>
      <w:r>
        <w:rPr>
          <w:rFonts w:ascii="Montserrat"/>
          <w:color w:val="010202"/>
        </w:rPr>
        <w:t>+62 85</w:t>
      </w:r>
      <w:r>
        <w:rPr>
          <w:rFonts w:ascii="Montserrat"/>
          <w:color w:val="010202"/>
          <w:spacing w:val="8"/>
        </w:rPr>
        <w:t> </w:t>
      </w:r>
      <w:r>
        <w:rPr>
          <w:rFonts w:ascii="Montserrat"/>
          <w:color w:val="010202"/>
          <w:spacing w:val="-3"/>
        </w:rPr>
        <w:t>743041777</w:t>
      </w:r>
      <w:r>
        <w:rPr>
          <w:rFonts w:ascii="Montserrat"/>
          <w:spacing w:val="-3"/>
        </w:rPr>
      </w:r>
    </w:p>
    <w:p>
      <w:pPr>
        <w:spacing w:line="240" w:lineRule="auto" w:before="5"/>
        <w:rPr>
          <w:rFonts w:ascii="Montserrat" w:hAnsi="Montserrat" w:cs="Montserrat" w:eastAsia="Montserrat"/>
          <w:sz w:val="21"/>
          <w:szCs w:val="21"/>
        </w:rPr>
      </w:pPr>
    </w:p>
    <w:p>
      <w:pPr>
        <w:pStyle w:val="Heading2"/>
        <w:spacing w:line="240" w:lineRule="auto"/>
        <w:ind w:left="1601" w:right="739"/>
        <w:jc w:val="center"/>
        <w:rPr>
          <w:b w:val="0"/>
          <w:bCs w:val="0"/>
        </w:rPr>
      </w:pPr>
      <w:r>
        <w:rPr>
          <w:color w:val="010202"/>
        </w:rPr>
        <w:t>Linkedin</w:t>
      </w:r>
      <w:r>
        <w:rPr>
          <w:b w:val="0"/>
        </w:rPr>
      </w:r>
    </w:p>
    <w:p>
      <w:pPr>
        <w:pStyle w:val="BodyText"/>
        <w:spacing w:line="240" w:lineRule="auto" w:before="66"/>
        <w:ind w:left="884" w:right="0"/>
        <w:jc w:val="left"/>
      </w:pPr>
      <w:r>
        <w:rPr>
          <w:color w:val="010202"/>
        </w:rPr>
        <w:t>Linkedin.account</w:t>
      </w:r>
      <w:r>
        <w:rPr/>
      </w:r>
    </w:p>
    <w:p>
      <w:pPr>
        <w:spacing w:line="240" w:lineRule="auto" w:before="5"/>
        <w:rPr>
          <w:rFonts w:ascii="Montserrat" w:hAnsi="Montserrat" w:cs="Montserrat" w:eastAsia="Montserrat"/>
          <w:sz w:val="21"/>
          <w:szCs w:val="21"/>
        </w:rPr>
      </w:pPr>
    </w:p>
    <w:p>
      <w:pPr>
        <w:pStyle w:val="Heading2"/>
        <w:spacing w:line="240" w:lineRule="auto"/>
        <w:ind w:left="1932" w:right="0"/>
        <w:jc w:val="left"/>
        <w:rPr>
          <w:b w:val="0"/>
          <w:bCs w:val="0"/>
        </w:rPr>
      </w:pPr>
      <w:r>
        <w:rPr>
          <w:color w:val="010202"/>
        </w:rPr>
        <w:t>Email</w:t>
      </w:r>
      <w:r>
        <w:rPr>
          <w:b w:val="0"/>
        </w:rPr>
      </w:r>
    </w:p>
    <w:p>
      <w:pPr>
        <w:pStyle w:val="BodyText"/>
        <w:spacing w:line="240" w:lineRule="auto" w:before="66"/>
        <w:ind w:left="535" w:right="0"/>
        <w:jc w:val="left"/>
      </w:pPr>
      <w:hyperlink r:id="rId5">
        <w:r>
          <w:rPr>
            <w:color w:val="010202"/>
          </w:rPr>
          <w:t>youremail@mail.com</w:t>
        </w:r>
        <w:r>
          <w:rPr/>
        </w:r>
      </w:hyperlink>
    </w:p>
    <w:p>
      <w:pPr>
        <w:spacing w:line="240" w:lineRule="auto" w:before="5"/>
        <w:rPr>
          <w:rFonts w:ascii="Montserrat" w:hAnsi="Montserrat" w:cs="Montserrat" w:eastAsia="Montserrat"/>
          <w:sz w:val="21"/>
          <w:szCs w:val="21"/>
        </w:rPr>
      </w:pPr>
    </w:p>
    <w:p>
      <w:pPr>
        <w:pStyle w:val="Heading2"/>
        <w:spacing w:line="240" w:lineRule="auto"/>
        <w:ind w:left="1614" w:right="672"/>
        <w:jc w:val="center"/>
        <w:rPr>
          <w:b w:val="0"/>
          <w:bCs w:val="0"/>
        </w:rPr>
      </w:pPr>
      <w:r>
        <w:rPr>
          <w:color w:val="010202"/>
        </w:rPr>
        <w:t>Address</w:t>
      </w:r>
      <w:r>
        <w:rPr>
          <w:b w:val="0"/>
        </w:rPr>
      </w:r>
    </w:p>
    <w:p>
      <w:pPr>
        <w:pStyle w:val="BodyText"/>
        <w:spacing w:line="240" w:lineRule="auto" w:before="66"/>
        <w:ind w:left="551" w:right="0"/>
        <w:jc w:val="left"/>
      </w:pPr>
      <w:r>
        <w:rPr>
          <w:color w:val="010202"/>
        </w:rPr>
        <w:t>Distric, City -</w:t>
      </w:r>
      <w:r>
        <w:rPr>
          <w:color w:val="010202"/>
          <w:spacing w:val="-4"/>
        </w:rPr>
        <w:t> </w:t>
      </w:r>
      <w:r>
        <w:rPr>
          <w:color w:val="010202"/>
        </w:rPr>
        <w:t>Country</w:t>
      </w:r>
      <w:r>
        <w:rPr/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pStyle w:val="Heading1"/>
        <w:spacing w:line="240" w:lineRule="auto" w:before="134"/>
        <w:ind w:right="6"/>
        <w:jc w:val="right"/>
        <w:rPr>
          <w:b w:val="0"/>
          <w:bCs w:val="0"/>
        </w:rPr>
      </w:pPr>
      <w:r>
        <w:rPr>
          <w:color w:val="2B1C51"/>
          <w:spacing w:val="-2"/>
        </w:rPr>
        <w:t>EDUCATION</w:t>
      </w:r>
      <w:r>
        <w:rPr>
          <w:b w:val="0"/>
          <w:spacing w:val="-2"/>
        </w:rPr>
      </w:r>
    </w:p>
    <w:p>
      <w:pPr>
        <w:spacing w:line="240" w:lineRule="auto" w:before="10"/>
        <w:rPr>
          <w:rFonts w:ascii="Montserrat SemiBold" w:hAnsi="Montserrat SemiBold" w:cs="Montserrat SemiBold" w:eastAsia="Montserrat SemiBold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35"/>
        <w:jc w:val="right"/>
        <w:rPr>
          <w:rFonts w:ascii="Montserrat" w:hAnsi="Montserrat" w:cs="Montserrat" w:eastAsia="Montserrat"/>
        </w:rPr>
      </w:pPr>
      <w:r>
        <w:rPr>
          <w:rFonts w:ascii="Montserrat"/>
          <w:color w:val="010202"/>
        </w:rPr>
        <w:t>2012 -</w:t>
      </w:r>
      <w:r>
        <w:rPr>
          <w:rFonts w:ascii="Montserrat"/>
          <w:color w:val="010202"/>
          <w:spacing w:val="-4"/>
        </w:rPr>
        <w:t> </w:t>
      </w:r>
      <w:r>
        <w:rPr>
          <w:rFonts w:ascii="Montserrat"/>
          <w:color w:val="010202"/>
        </w:rPr>
        <w:t>2015</w:t>
      </w:r>
      <w:r>
        <w:rPr>
          <w:rFonts w:ascii="Montserrat"/>
        </w:rPr>
      </w:r>
    </w:p>
    <w:p>
      <w:pPr>
        <w:pStyle w:val="Heading2"/>
        <w:spacing w:line="240" w:lineRule="auto" w:before="61"/>
        <w:ind w:right="40"/>
        <w:jc w:val="right"/>
        <w:rPr>
          <w:b w:val="0"/>
          <w:bCs w:val="0"/>
        </w:rPr>
      </w:pPr>
      <w:r>
        <w:rPr>
          <w:color w:val="010202"/>
        </w:rPr>
        <w:t>BACHELOR OF</w:t>
      </w:r>
      <w:r>
        <w:rPr>
          <w:color w:val="010202"/>
          <w:spacing w:val="-8"/>
        </w:rPr>
        <w:t> </w:t>
      </w:r>
      <w:r>
        <w:rPr>
          <w:color w:val="010202"/>
        </w:rPr>
        <w:t>MEDICAL</w:t>
      </w:r>
      <w:r>
        <w:rPr>
          <w:b w:val="0"/>
        </w:rPr>
      </w:r>
    </w:p>
    <w:p>
      <w:pPr>
        <w:spacing w:before="57"/>
        <w:ind w:left="0" w:right="35" w:firstLine="0"/>
        <w:jc w:val="right"/>
        <w:rPr>
          <w:rFonts w:ascii="Montserrat" w:hAnsi="Montserrat" w:cs="Montserrat" w:eastAsia="Montserrat"/>
          <w:sz w:val="18"/>
          <w:szCs w:val="18"/>
        </w:rPr>
      </w:pPr>
      <w:r>
        <w:rPr>
          <w:rFonts w:ascii="Montserrat"/>
          <w:i/>
          <w:color w:val="010202"/>
          <w:sz w:val="18"/>
        </w:rPr>
        <w:t>University / Collage /</w:t>
      </w:r>
      <w:r>
        <w:rPr>
          <w:rFonts w:ascii="Montserrat"/>
          <w:i/>
          <w:color w:val="010202"/>
          <w:spacing w:val="-15"/>
          <w:sz w:val="18"/>
        </w:rPr>
        <w:t> </w:t>
      </w:r>
      <w:r>
        <w:rPr>
          <w:rFonts w:ascii="Montserrat"/>
          <w:i/>
          <w:color w:val="010202"/>
          <w:sz w:val="18"/>
        </w:rPr>
        <w:t>Institute</w:t>
      </w:r>
      <w:r>
        <w:rPr>
          <w:rFonts w:ascii="Montserrat"/>
          <w:sz w:val="18"/>
        </w:rPr>
      </w:r>
    </w:p>
    <w:p>
      <w:pPr>
        <w:spacing w:line="240" w:lineRule="auto" w:before="0"/>
        <w:rPr>
          <w:rFonts w:ascii="Montserrat" w:hAnsi="Montserrat" w:cs="Montserrat" w:eastAsia="Montserrat"/>
          <w:i/>
          <w:sz w:val="18"/>
          <w:szCs w:val="18"/>
        </w:rPr>
      </w:pPr>
    </w:p>
    <w:p>
      <w:pPr>
        <w:pStyle w:val="BodyText"/>
        <w:spacing w:line="240" w:lineRule="auto" w:before="140"/>
        <w:ind w:right="35"/>
        <w:jc w:val="right"/>
        <w:rPr>
          <w:rFonts w:ascii="Montserrat" w:hAnsi="Montserrat" w:cs="Montserrat" w:eastAsia="Montserrat"/>
        </w:rPr>
      </w:pPr>
      <w:r>
        <w:rPr>
          <w:rFonts w:ascii="Montserrat"/>
          <w:color w:val="010202"/>
        </w:rPr>
        <w:t>2012 -</w:t>
      </w:r>
      <w:r>
        <w:rPr>
          <w:rFonts w:ascii="Montserrat"/>
          <w:color w:val="010202"/>
          <w:spacing w:val="-4"/>
        </w:rPr>
        <w:t> </w:t>
      </w:r>
      <w:r>
        <w:rPr>
          <w:rFonts w:ascii="Montserrat"/>
          <w:color w:val="010202"/>
        </w:rPr>
        <w:t>2015</w:t>
      </w:r>
      <w:r>
        <w:rPr>
          <w:rFonts w:ascii="Montserrat"/>
        </w:rPr>
      </w:r>
    </w:p>
    <w:p>
      <w:pPr>
        <w:pStyle w:val="Heading2"/>
        <w:spacing w:line="240" w:lineRule="auto" w:before="60"/>
        <w:ind w:right="40"/>
        <w:jc w:val="right"/>
        <w:rPr>
          <w:b w:val="0"/>
          <w:bCs w:val="0"/>
        </w:rPr>
      </w:pPr>
      <w:r>
        <w:rPr>
          <w:color w:val="010202"/>
        </w:rPr>
        <w:t>BACHELOR OF GRAPHIC</w:t>
      </w:r>
      <w:r>
        <w:rPr>
          <w:color w:val="010202"/>
          <w:spacing w:val="-7"/>
        </w:rPr>
        <w:t> </w:t>
      </w:r>
      <w:r>
        <w:rPr>
          <w:color w:val="010202"/>
        </w:rPr>
        <w:t>DESIGN</w:t>
      </w:r>
      <w:r>
        <w:rPr>
          <w:b w:val="0"/>
        </w:rPr>
      </w:r>
    </w:p>
    <w:p>
      <w:pPr>
        <w:spacing w:before="57"/>
        <w:ind w:left="0" w:right="35" w:firstLine="0"/>
        <w:jc w:val="right"/>
        <w:rPr>
          <w:rFonts w:ascii="Montserrat" w:hAnsi="Montserrat" w:cs="Montserrat" w:eastAsia="Montserrat"/>
          <w:sz w:val="18"/>
          <w:szCs w:val="18"/>
        </w:rPr>
      </w:pPr>
      <w:r>
        <w:rPr>
          <w:rFonts w:ascii="Montserrat"/>
          <w:i/>
          <w:color w:val="010202"/>
          <w:sz w:val="18"/>
        </w:rPr>
        <w:t>University / Collage /</w:t>
      </w:r>
      <w:r>
        <w:rPr>
          <w:rFonts w:ascii="Montserrat"/>
          <w:i/>
          <w:color w:val="010202"/>
          <w:spacing w:val="-15"/>
          <w:sz w:val="18"/>
        </w:rPr>
        <w:t> </w:t>
      </w:r>
      <w:r>
        <w:rPr>
          <w:rFonts w:ascii="Montserrat"/>
          <w:i/>
          <w:color w:val="010202"/>
          <w:sz w:val="18"/>
        </w:rPr>
        <w:t>Institute</w:t>
      </w:r>
      <w:r>
        <w:rPr>
          <w:rFonts w:ascii="Montserrat"/>
          <w:sz w:val="18"/>
        </w:rPr>
      </w:r>
    </w:p>
    <w:p>
      <w:pPr>
        <w:spacing w:line="240" w:lineRule="auto" w:before="0"/>
        <w:rPr>
          <w:rFonts w:ascii="Montserrat" w:hAnsi="Montserrat" w:cs="Montserrat" w:eastAsia="Montserrat"/>
          <w:i/>
          <w:sz w:val="18"/>
          <w:szCs w:val="18"/>
        </w:rPr>
      </w:pPr>
    </w:p>
    <w:p>
      <w:pPr>
        <w:spacing w:line="240" w:lineRule="auto" w:before="0"/>
        <w:rPr>
          <w:rFonts w:ascii="Montserrat" w:hAnsi="Montserrat" w:cs="Montserrat" w:eastAsia="Montserrat"/>
          <w:i/>
          <w:sz w:val="18"/>
          <w:szCs w:val="18"/>
        </w:rPr>
      </w:pPr>
    </w:p>
    <w:p>
      <w:pPr>
        <w:pStyle w:val="Heading1"/>
        <w:spacing w:line="240" w:lineRule="auto" w:before="135"/>
        <w:ind w:right="24"/>
        <w:jc w:val="right"/>
        <w:rPr>
          <w:b w:val="0"/>
          <w:bCs w:val="0"/>
        </w:rPr>
      </w:pPr>
      <w:r>
        <w:rPr>
          <w:color w:val="2B1C51"/>
        </w:rPr>
        <w:t>ABOUT</w:t>
      </w:r>
      <w:r>
        <w:rPr>
          <w:color w:val="2B1C51"/>
          <w:spacing w:val="-4"/>
        </w:rPr>
        <w:t> </w:t>
      </w:r>
      <w:r>
        <w:rPr>
          <w:color w:val="2B1C51"/>
        </w:rPr>
        <w:t>ME</w:t>
      </w:r>
      <w:r>
        <w:rPr>
          <w:b w:val="0"/>
        </w:rPr>
      </w:r>
    </w:p>
    <w:p>
      <w:pPr>
        <w:spacing w:line="240" w:lineRule="auto" w:before="2"/>
        <w:rPr>
          <w:rFonts w:ascii="Montserrat SemiBold" w:hAnsi="Montserrat SemiBold" w:cs="Montserrat SemiBold" w:eastAsia="Montserrat SemiBold"/>
          <w:b/>
          <w:bCs/>
          <w:sz w:val="18"/>
          <w:szCs w:val="18"/>
        </w:rPr>
      </w:pPr>
    </w:p>
    <w:p>
      <w:pPr>
        <w:pStyle w:val="BodyText"/>
        <w:spacing w:line="482" w:lineRule="auto"/>
        <w:ind w:left="2049" w:right="0" w:firstLine="228"/>
        <w:jc w:val="right"/>
      </w:pPr>
      <w:r>
        <w:rPr>
          <w:color w:val="010202"/>
          <w:spacing w:val="-1"/>
        </w:rPr>
        <w:t>Marketing</w:t>
      </w:r>
      <w:r>
        <w:rPr>
          <w:color w:val="010202"/>
        </w:rPr>
        <w:t> Soft</w:t>
      </w:r>
      <w:r>
        <w:rPr>
          <w:color w:val="010202"/>
          <w:spacing w:val="-2"/>
        </w:rPr>
        <w:t> </w:t>
      </w:r>
      <w:r>
        <w:rPr>
          <w:color w:val="010202"/>
        </w:rPr>
        <w:t>Skill</w:t>
      </w:r>
      <w:r>
        <w:rPr>
          <w:color w:val="010202"/>
        </w:rPr>
        <w:t> </w:t>
      </w:r>
      <w:r>
        <w:rPr>
          <w:color w:val="010202"/>
          <w:spacing w:val="-1"/>
        </w:rPr>
        <w:t>Presentation</w:t>
      </w:r>
      <w:r>
        <w:rPr>
          <w:color w:val="010202"/>
        </w:rPr>
        <w:t> </w:t>
      </w:r>
      <w:r>
        <w:rPr>
          <w:color w:val="010202"/>
          <w:spacing w:val="-1"/>
        </w:rPr>
        <w:t>Leadership</w:t>
      </w:r>
      <w:r>
        <w:rPr>
          <w:spacing w:val="-1"/>
        </w:rPr>
      </w:r>
    </w:p>
    <w:p>
      <w:pPr>
        <w:pStyle w:val="BodyText"/>
        <w:spacing w:line="307" w:lineRule="auto" w:before="68"/>
        <w:ind w:left="109" w:right="524"/>
        <w:jc w:val="both"/>
      </w:pPr>
      <w:r>
        <w:rPr>
          <w:spacing w:val="-3"/>
        </w:rPr>
        <w:br w:type="column"/>
      </w:r>
      <w:r>
        <w:rPr>
          <w:color w:val="010202"/>
          <w:spacing w:val="-3"/>
        </w:rPr>
        <w:t>Write </w:t>
      </w:r>
      <w:r>
        <w:rPr>
          <w:color w:val="010202"/>
        </w:rPr>
        <w:t>your proﬁle, consectetuer adipiscing elit, sed</w:t>
      </w:r>
      <w:r>
        <w:rPr>
          <w:color w:val="010202"/>
          <w:spacing w:val="28"/>
        </w:rPr>
        <w:t> </w:t>
      </w:r>
      <w:r>
        <w:rPr>
          <w:color w:val="010202"/>
        </w:rPr>
        <w:t>diam</w:t>
      </w:r>
      <w:r>
        <w:rPr>
          <w:color w:val="010202"/>
        </w:rPr>
        <w:t> nonummy nibh euismod tincidunt ut laoreet dolore</w:t>
      </w:r>
      <w:r>
        <w:rPr>
          <w:color w:val="010202"/>
          <w:spacing w:val="3"/>
        </w:rPr>
        <w:t> </w:t>
      </w:r>
      <w:r>
        <w:rPr>
          <w:color w:val="010202"/>
        </w:rPr>
        <w:t>magna</w:t>
      </w:r>
      <w:r>
        <w:rPr>
          <w:color w:val="010202"/>
        </w:rPr>
        <w:t> aliquam</w:t>
      </w:r>
      <w:r>
        <w:rPr>
          <w:color w:val="010202"/>
          <w:spacing w:val="22"/>
        </w:rPr>
        <w:t> </w:t>
      </w:r>
      <w:r>
        <w:rPr>
          <w:color w:val="010202"/>
        </w:rPr>
        <w:t>erat</w:t>
      </w:r>
      <w:r>
        <w:rPr>
          <w:color w:val="010202"/>
          <w:spacing w:val="22"/>
        </w:rPr>
        <w:t> </w:t>
      </w:r>
      <w:r>
        <w:rPr>
          <w:color w:val="010202"/>
        </w:rPr>
        <w:t>volutpat.</w:t>
      </w:r>
      <w:r>
        <w:rPr>
          <w:color w:val="010202"/>
          <w:spacing w:val="22"/>
        </w:rPr>
        <w:t> </w:t>
      </w:r>
      <w:r>
        <w:rPr>
          <w:color w:val="010202"/>
        </w:rPr>
        <w:t>Ut</w:t>
      </w:r>
      <w:r>
        <w:rPr>
          <w:color w:val="010202"/>
          <w:spacing w:val="22"/>
        </w:rPr>
        <w:t> </w:t>
      </w:r>
      <w:r>
        <w:rPr>
          <w:color w:val="010202"/>
        </w:rPr>
        <w:t>wisi</w:t>
      </w:r>
      <w:r>
        <w:rPr>
          <w:color w:val="010202"/>
          <w:spacing w:val="22"/>
        </w:rPr>
        <w:t> </w:t>
      </w:r>
      <w:r>
        <w:rPr>
          <w:color w:val="010202"/>
        </w:rPr>
        <w:t>enim</w:t>
      </w:r>
      <w:r>
        <w:rPr>
          <w:color w:val="010202"/>
          <w:spacing w:val="22"/>
        </w:rPr>
        <w:t> </w:t>
      </w:r>
      <w:r>
        <w:rPr>
          <w:color w:val="010202"/>
        </w:rPr>
        <w:t>ad</w:t>
      </w:r>
      <w:r>
        <w:rPr>
          <w:color w:val="010202"/>
          <w:spacing w:val="22"/>
        </w:rPr>
        <w:t> </w:t>
      </w:r>
      <w:r>
        <w:rPr>
          <w:color w:val="010202"/>
        </w:rPr>
        <w:t>minim</w:t>
      </w:r>
      <w:r>
        <w:rPr>
          <w:color w:val="010202"/>
          <w:spacing w:val="22"/>
        </w:rPr>
        <w:t> </w:t>
      </w:r>
      <w:r>
        <w:rPr>
          <w:color w:val="010202"/>
        </w:rPr>
        <w:t>veniam,</w:t>
      </w:r>
      <w:r>
        <w:rPr>
          <w:color w:val="010202"/>
          <w:spacing w:val="22"/>
        </w:rPr>
        <w:t> </w:t>
      </w:r>
      <w:r>
        <w:rPr>
          <w:color w:val="010202"/>
        </w:rPr>
        <w:t>quis</w:t>
      </w:r>
      <w:r>
        <w:rPr>
          <w:color w:val="010202"/>
        </w:rPr>
        <w:t> nostrud exerci tation ullamcorper suscipit</w:t>
      </w:r>
      <w:r>
        <w:rPr>
          <w:color w:val="010202"/>
          <w:spacing w:val="-12"/>
        </w:rPr>
        <w:t> </w:t>
      </w:r>
      <w:r>
        <w:rPr>
          <w:color w:val="010202"/>
        </w:rPr>
        <w:t>loborti.</w:t>
      </w:r>
      <w:r>
        <w:rPr/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9"/>
        <w:rPr>
          <w:rFonts w:ascii="Montserrat" w:hAnsi="Montserrat" w:cs="Montserrat" w:eastAsia="Montserrat"/>
          <w:sz w:val="25"/>
          <w:szCs w:val="25"/>
        </w:rPr>
      </w:pPr>
    </w:p>
    <w:p>
      <w:pPr>
        <w:pStyle w:val="Heading1"/>
        <w:spacing w:line="240" w:lineRule="auto"/>
        <w:ind w:left="109" w:right="0"/>
        <w:jc w:val="left"/>
        <w:rPr>
          <w:b w:val="0"/>
          <w:bCs w:val="0"/>
        </w:rPr>
      </w:pPr>
      <w:r>
        <w:rPr>
          <w:color w:val="2B1C51"/>
        </w:rPr>
        <w:t>EXPERIENCE</w:t>
      </w:r>
      <w:r>
        <w:rPr>
          <w:b w:val="0"/>
        </w:rPr>
      </w:r>
    </w:p>
    <w:p>
      <w:pPr>
        <w:spacing w:line="240" w:lineRule="auto" w:before="5"/>
        <w:rPr>
          <w:rFonts w:ascii="Montserrat SemiBold" w:hAnsi="Montserrat SemiBold" w:cs="Montserrat SemiBold" w:eastAsia="Montserrat SemiBold"/>
          <w:b/>
          <w:bCs/>
          <w:sz w:val="20"/>
          <w:szCs w:val="20"/>
        </w:rPr>
      </w:pPr>
    </w:p>
    <w:p>
      <w:pPr>
        <w:pStyle w:val="Heading2"/>
        <w:spacing w:line="240" w:lineRule="auto"/>
        <w:ind w:left="603" w:right="0"/>
        <w:jc w:val="left"/>
        <w:rPr>
          <w:b w:val="0"/>
          <w:bCs w:val="0"/>
        </w:rPr>
      </w:pPr>
      <w:r>
        <w:rPr>
          <w:color w:val="15191C"/>
        </w:rPr>
        <w:t>Job</w:t>
      </w:r>
      <w:r>
        <w:rPr>
          <w:color w:val="15191C"/>
          <w:spacing w:val="-3"/>
        </w:rPr>
        <w:t> </w:t>
      </w:r>
      <w:r>
        <w:rPr>
          <w:color w:val="15191C"/>
        </w:rPr>
        <w:t>Position</w:t>
      </w:r>
      <w:r>
        <w:rPr>
          <w:b w:val="0"/>
        </w:rPr>
      </w:r>
    </w:p>
    <w:p>
      <w:pPr>
        <w:pStyle w:val="BodyText"/>
        <w:tabs>
          <w:tab w:pos="5109" w:val="left" w:leader="none"/>
        </w:tabs>
        <w:spacing w:line="240" w:lineRule="auto" w:before="65"/>
        <w:ind w:left="603" w:right="0"/>
        <w:jc w:val="left"/>
        <w:rPr>
          <w:rFonts w:ascii="Montserrat" w:hAnsi="Montserrat" w:cs="Montserrat" w:eastAsia="Montserrat"/>
        </w:rPr>
      </w:pPr>
      <w:r>
        <w:rPr>
          <w:color w:val="15191C"/>
        </w:rPr>
        <w:t>Company</w:t>
      </w:r>
      <w:r>
        <w:rPr>
          <w:color w:val="15191C"/>
          <w:spacing w:val="-8"/>
        </w:rPr>
        <w:t> </w:t>
      </w:r>
      <w:r>
        <w:rPr>
          <w:color w:val="15191C"/>
        </w:rPr>
        <w:t>Nam</w:t>
        <w:tab/>
      </w:r>
      <w:r>
        <w:rPr>
          <w:rFonts w:ascii="Montserrat"/>
          <w:color w:val="15191C"/>
        </w:rPr>
        <w:t>2019-2020</w:t>
      </w:r>
      <w:r>
        <w:rPr>
          <w:rFonts w:ascii="Montserrat"/>
        </w:rPr>
      </w:r>
    </w:p>
    <w:p>
      <w:pPr>
        <w:spacing w:line="240" w:lineRule="auto" w:before="9"/>
        <w:rPr>
          <w:rFonts w:ascii="Montserrat" w:hAnsi="Montserrat" w:cs="Montserrat" w:eastAsia="Montserrat"/>
          <w:sz w:val="17"/>
          <w:szCs w:val="17"/>
        </w:rPr>
      </w:pPr>
    </w:p>
    <w:p>
      <w:pPr>
        <w:pStyle w:val="BodyText"/>
        <w:spacing w:line="307" w:lineRule="auto"/>
        <w:ind w:left="109" w:right="0"/>
        <w:jc w:val="left"/>
      </w:pPr>
      <w:r>
        <w:rPr>
          <w:color w:val="15191C"/>
        </w:rPr>
        <w:t>Deﬁnition about your job. Lorem ipsum dolor sit amet,</w:t>
      </w:r>
      <w:r>
        <w:rPr>
          <w:color w:val="15191C"/>
          <w:spacing w:val="-11"/>
        </w:rPr>
        <w:t> </w:t>
      </w:r>
      <w:r>
        <w:rPr>
          <w:color w:val="15191C"/>
        </w:rPr>
        <w:t>consecset</w:t>
      </w:r>
      <w:r>
        <w:rPr>
          <w:color w:val="15191C"/>
        </w:rPr>
        <w:t> adipiscing elit, sed diam nonu nibh euismod tincidunt ute.</w:t>
      </w:r>
      <w:r>
        <w:rPr>
          <w:color w:val="15191C"/>
          <w:spacing w:val="-8"/>
        </w:rPr>
        <w:t> </w:t>
      </w:r>
      <w:r>
        <w:rPr>
          <w:color w:val="15191C"/>
        </w:rPr>
        <w:t>Lorem</w:t>
      </w:r>
      <w:r>
        <w:rPr>
          <w:color w:val="15191C"/>
        </w:rPr>
        <w:t> ea ipsum laoreet dolore magna aliquam erat dolor</w:t>
      </w:r>
      <w:r>
        <w:rPr>
          <w:color w:val="15191C"/>
          <w:spacing w:val="-10"/>
        </w:rPr>
        <w:t> </w:t>
      </w:r>
      <w:r>
        <w:rPr>
          <w:color w:val="15191C"/>
        </w:rPr>
        <w:t>amet.</w:t>
      </w:r>
      <w:r>
        <w:rPr/>
      </w:r>
    </w:p>
    <w:p>
      <w:pPr>
        <w:spacing w:line="240" w:lineRule="auto" w:before="4"/>
        <w:rPr>
          <w:rFonts w:ascii="Montserrat" w:hAnsi="Montserrat" w:cs="Montserrat" w:eastAsia="Montserrat"/>
          <w:sz w:val="16"/>
          <w:szCs w:val="16"/>
        </w:rPr>
      </w:pPr>
    </w:p>
    <w:p>
      <w:pPr>
        <w:pStyle w:val="BodyText"/>
        <w:spacing w:line="307" w:lineRule="auto"/>
        <w:ind w:left="524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p>
      <w:pPr>
        <w:pStyle w:val="BodyText"/>
        <w:spacing w:line="307" w:lineRule="auto" w:before="143"/>
        <w:ind w:left="524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pStyle w:val="Heading2"/>
        <w:spacing w:line="240" w:lineRule="auto" w:before="121"/>
        <w:ind w:left="604" w:right="0"/>
        <w:jc w:val="left"/>
        <w:rPr>
          <w:b w:val="0"/>
          <w:bCs w:val="0"/>
        </w:rPr>
      </w:pPr>
      <w:r>
        <w:rPr>
          <w:color w:val="15191C"/>
        </w:rPr>
        <w:t>Job</w:t>
      </w:r>
      <w:r>
        <w:rPr>
          <w:color w:val="15191C"/>
          <w:spacing w:val="-3"/>
        </w:rPr>
        <w:t> </w:t>
      </w:r>
      <w:r>
        <w:rPr>
          <w:color w:val="15191C"/>
        </w:rPr>
        <w:t>Position</w:t>
      </w:r>
      <w:r>
        <w:rPr>
          <w:b w:val="0"/>
        </w:rPr>
      </w:r>
    </w:p>
    <w:p>
      <w:pPr>
        <w:pStyle w:val="BodyText"/>
        <w:tabs>
          <w:tab w:pos="5109" w:val="left" w:leader="none"/>
        </w:tabs>
        <w:spacing w:line="240" w:lineRule="auto" w:before="65"/>
        <w:ind w:left="604" w:right="0"/>
        <w:jc w:val="left"/>
        <w:rPr>
          <w:rFonts w:ascii="Montserrat" w:hAnsi="Montserrat" w:cs="Montserrat" w:eastAsia="Montserrat"/>
        </w:rPr>
      </w:pPr>
      <w:r>
        <w:rPr>
          <w:color w:val="15191C"/>
        </w:rPr>
        <w:t>Company</w:t>
      </w:r>
      <w:r>
        <w:rPr>
          <w:color w:val="15191C"/>
          <w:spacing w:val="-8"/>
        </w:rPr>
        <w:t> </w:t>
      </w:r>
      <w:r>
        <w:rPr>
          <w:color w:val="15191C"/>
        </w:rPr>
        <w:t>Nam</w:t>
        <w:tab/>
      </w:r>
      <w:r>
        <w:rPr>
          <w:rFonts w:ascii="Montserrat"/>
          <w:color w:val="15191C"/>
        </w:rPr>
        <w:t>2019-2020</w:t>
      </w:r>
      <w:r>
        <w:rPr>
          <w:rFonts w:ascii="Montserrat"/>
        </w:rPr>
      </w:r>
    </w:p>
    <w:p>
      <w:pPr>
        <w:spacing w:line="240" w:lineRule="auto" w:before="9"/>
        <w:rPr>
          <w:rFonts w:ascii="Montserrat" w:hAnsi="Montserrat" w:cs="Montserrat" w:eastAsia="Montserrat"/>
          <w:sz w:val="17"/>
          <w:szCs w:val="17"/>
        </w:rPr>
      </w:pPr>
    </w:p>
    <w:p>
      <w:pPr>
        <w:pStyle w:val="BodyText"/>
        <w:spacing w:line="307" w:lineRule="auto"/>
        <w:ind w:left="109" w:right="0"/>
        <w:jc w:val="left"/>
      </w:pPr>
      <w:r>
        <w:rPr>
          <w:color w:val="15191C"/>
        </w:rPr>
        <w:t>Deﬁnition about your job. Lorem ipsum dolor sit amet,</w:t>
      </w:r>
      <w:r>
        <w:rPr>
          <w:color w:val="15191C"/>
          <w:spacing w:val="-11"/>
        </w:rPr>
        <w:t> </w:t>
      </w:r>
      <w:r>
        <w:rPr>
          <w:color w:val="15191C"/>
        </w:rPr>
        <w:t>consecset</w:t>
      </w:r>
      <w:r>
        <w:rPr>
          <w:color w:val="15191C"/>
        </w:rPr>
        <w:t> adipiscing elit, sed diam nonu nibh euismod tincidunt ute.</w:t>
      </w:r>
      <w:r>
        <w:rPr>
          <w:color w:val="15191C"/>
          <w:spacing w:val="-8"/>
        </w:rPr>
        <w:t> </w:t>
      </w:r>
      <w:r>
        <w:rPr>
          <w:color w:val="15191C"/>
        </w:rPr>
        <w:t>Lorem</w:t>
      </w:r>
      <w:r>
        <w:rPr>
          <w:color w:val="15191C"/>
        </w:rPr>
        <w:t> ea ipsum laoreet dolore magna aliquam erat dolor</w:t>
      </w:r>
      <w:r>
        <w:rPr>
          <w:color w:val="15191C"/>
          <w:spacing w:val="-10"/>
        </w:rPr>
        <w:t> </w:t>
      </w:r>
      <w:r>
        <w:rPr>
          <w:color w:val="15191C"/>
        </w:rPr>
        <w:t>amet.</w:t>
      </w:r>
      <w:r>
        <w:rPr/>
      </w:r>
    </w:p>
    <w:p>
      <w:pPr>
        <w:spacing w:line="240" w:lineRule="auto" w:before="4"/>
        <w:rPr>
          <w:rFonts w:ascii="Montserrat" w:hAnsi="Montserrat" w:cs="Montserrat" w:eastAsia="Montserrat"/>
          <w:sz w:val="16"/>
          <w:szCs w:val="16"/>
        </w:rPr>
      </w:pPr>
    </w:p>
    <w:p>
      <w:pPr>
        <w:pStyle w:val="BodyText"/>
        <w:spacing w:line="307" w:lineRule="auto"/>
        <w:ind w:left="524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p>
      <w:pPr>
        <w:pStyle w:val="BodyText"/>
        <w:spacing w:line="307" w:lineRule="auto" w:before="143"/>
        <w:ind w:left="524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p>
      <w:pPr>
        <w:spacing w:after="0" w:line="307" w:lineRule="auto"/>
        <w:jc w:val="left"/>
        <w:sectPr>
          <w:type w:val="continuous"/>
          <w:pgSz w:w="11910" w:h="16840"/>
          <w:pgMar w:top="1040" w:bottom="280" w:left="860" w:right="820"/>
          <w:cols w:num="2" w:equalWidth="0">
            <w:col w:w="3216" w:space="892"/>
            <w:col w:w="6122"/>
          </w:cols>
        </w:sectPr>
      </w:pPr>
    </w:p>
    <w:p>
      <w:pPr>
        <w:pStyle w:val="BodyText"/>
        <w:spacing w:line="482" w:lineRule="auto"/>
        <w:ind w:left="1718" w:right="0" w:firstLine="796"/>
        <w:jc w:val="right"/>
      </w:pPr>
      <w:r>
        <w:rPr/>
        <w:pict>
          <v:group style="position:absolute;margin-left:0pt;margin-top:.000015pt;width:595.3pt;height:841.9pt;mso-position-horizontal-relative:page;mso-position-vertical-relative:page;z-index:-4288" coordorigin="0,0" coordsize="11906,16838">
            <v:shape style="position:absolute;left:0;top:0;width:11906;height:16838" type="#_x0000_t75" stroked="false">
              <v:imagedata r:id="rId6" o:title=""/>
            </v:shape>
            <v:group style="position:absolute;left:4536;top:2861;width:2;height:13578" coordorigin="4536,2861" coordsize="2,13578">
              <v:shape style="position:absolute;left:4536;top:2861;width:2;height:13578" coordorigin="4536,2861" coordsize="0,13578" path="m4536,2861l4536,16438e" filled="false" stroked="true" strokeweight="1pt" strokecolor="#2b1c51">
                <v:path arrowok="t"/>
              </v:shape>
            </v:group>
            <v:group style="position:absolute;left:400;top:2851;width:11089;height:2" coordorigin="400,2851" coordsize="11089,2">
              <v:shape style="position:absolute;left:400;top:2851;width:11089;height:2" coordorigin="400,2851" coordsize="11089,0" path="m400,2851l11489,2851e" filled="false" stroked="true" strokeweight="1pt" strokecolor="#2b1c51">
                <v:path arrowok="t"/>
              </v:shape>
            </v:group>
            <v:group style="position:absolute;left:5195;top:6331;width:179;height:244" coordorigin="5195,6331" coordsize="179,244">
              <v:shape style="position:absolute;left:5195;top:6331;width:179;height:244" coordorigin="5195,6331" coordsize="179,244" path="m5284,6331l5195,6453,5284,6575,5309,6541,5284,6541,5284,6365,5309,6365,5284,6331xe" filled="true" fillcolor="#2b1c51" stroked="false">
                <v:path arrowok="t"/>
                <v:fill type="solid"/>
              </v:shape>
              <v:shape style="position:absolute;left:5195;top:6331;width:179;height:244" coordorigin="5195,6331" coordsize="179,244" path="m5309,6365l5284,6365,5348,6453,5284,6541,5309,6541,5373,6453,5309,6365xe" filled="true" fillcolor="#2b1c51" stroked="false">
                <v:path arrowok="t"/>
                <v:fill type="solid"/>
              </v:shape>
            </v:group>
            <v:group style="position:absolute;left:5195;top:13088;width:179;height:244" coordorigin="5195,13088" coordsize="179,244">
              <v:shape style="position:absolute;left:5195;top:13088;width:179;height:244" coordorigin="5195,13088" coordsize="179,244" path="m5284,13088l5195,13210,5284,13332,5309,13298,5284,13298,5284,13122,5309,13122,5284,13088xe" filled="true" fillcolor="#2b1c51" stroked="false">
                <v:path arrowok="t"/>
                <v:fill type="solid"/>
              </v:shape>
              <v:shape style="position:absolute;left:5195;top:13088;width:179;height:244" coordorigin="5195,13088" coordsize="179,244" path="m5309,13122l5284,13122,5348,13210,5284,13298,5309,13298,5373,13210,5309,13122xe" filled="true" fillcolor="#2b1c51" stroked="false">
                <v:path arrowok="t"/>
                <v:fill type="solid"/>
              </v:shape>
            </v:group>
            <v:group style="position:absolute;left:5195;top:9696;width:179;height:244" coordorigin="5195,9696" coordsize="179,244">
              <v:shape style="position:absolute;left:5195;top:9696;width:179;height:244" coordorigin="5195,9696" coordsize="179,244" path="m5284,9696l5195,9818,5284,9939,5309,9905,5284,9905,5284,9730,5309,9730,5284,9696xe" filled="true" fillcolor="#2b1c51" stroked="false">
                <v:path arrowok="t"/>
                <v:fill type="solid"/>
              </v:shape>
              <v:shape style="position:absolute;left:5195;top:9696;width:179;height:244" coordorigin="5195,9696" coordsize="179,244" path="m5309,9730l5284,9730,5348,9818,5284,9905,5309,9905,5373,9818,5309,9730xe" filled="true" fillcolor="#2b1c51" stroked="false">
                <v:path arrowok="t"/>
                <v:fill type="solid"/>
              </v:shape>
            </v:group>
            <v:group style="position:absolute;left:3721;top:6627;width:166;height:259" coordorigin="3721,6627" coordsize="166,259">
              <v:shape style="position:absolute;left:3721;top:6627;width:166;height:259" coordorigin="3721,6627" coordsize="166,259" path="m3803,6627l3743,6651,3721,6689,3722,6709,3744,6779,3776,6844,3801,6885,3805,6885,3806,6884,3811,6877,3815,6870,3803,6870,3795,6857,3759,6793,3733,6733,3730,6720,3732,6695,3741,6674,3754,6657,3770,6645,3790,6638,3844,6638,3830,6631,3808,6627,3803,6627xe" filled="true" fillcolor="#2b1c51" stroked="false">
                <v:path arrowok="t"/>
                <v:fill type="solid"/>
              </v:shape>
              <v:shape style="position:absolute;left:3721;top:6627;width:166;height:259" coordorigin="3721,6627" coordsize="166,259" path="m3844,6638l3790,6638,3816,6641,3838,6648,3856,6661,3868,6677,3875,6696,3875,6712,3850,6786,3815,6849,3803,6870,3815,6870,3852,6805,3883,6737,3887,6718,3884,6694,3877,6672,3864,6654,3849,6640,3844,6638xe" filled="true" fillcolor="#2b1c51" stroked="false">
                <v:path arrowok="t"/>
                <v:fill type="solid"/>
              </v:shape>
            </v:group>
            <v:group style="position:absolute;left:3767;top:6667;width:76;height:77" coordorigin="3767,6667" coordsize="76,77">
              <v:shape style="position:absolute;left:3767;top:6667;width:76;height:77" coordorigin="3767,6667" coordsize="76,77" path="m3803,6667l3781,6673,3767,6689,3768,6716,3778,6734,3793,6743,3818,6739,3826,6734,3803,6734,3782,6726,3773,6707,3781,6686,3801,6677,3828,6677,3822,6672,3803,6667xe" filled="true" fillcolor="#2b1c51" stroked="false">
                <v:path arrowok="t"/>
                <v:fill type="solid"/>
              </v:shape>
              <v:shape style="position:absolute;left:3767;top:6667;width:76;height:77" coordorigin="3767,6667" coordsize="76,77" path="m3828,6677l3801,6677,3822,6685,3832,6703,3825,6724,3806,6734,3803,6734,3826,6734,3835,6727,3843,6710,3837,6687,3828,6677xe" filled="true" fillcolor="#2b1c51" stroked="false">
                <v:path arrowok="t"/>
                <v:fill type="solid"/>
              </v:shape>
            </v:group>
            <v:group style="position:absolute;left:3581;top:6539;width:432;height:433" coordorigin="3581,6539" coordsize="432,433">
              <v:shape style="position:absolute;left:3581;top:6539;width:432;height:433" coordorigin="3581,6539" coordsize="432,433" path="m3788,6539l3713,6555,3647,6597,3610,6646,3584,6718,3581,6756,3582,6775,3602,6847,3647,6910,3713,6954,3787,6972,3806,6972,3825,6971,3844,6968,3863,6963,3871,6960,3802,6960,3783,6960,3709,6940,3646,6892,3613,6840,3594,6766,3594,6747,3595,6729,3618,6658,3667,6598,3736,6561,3792,6551,3866,6551,3863,6550,3845,6545,3826,6541,3807,6540,3788,6539xe" filled="true" fillcolor="#2b1c51" stroked="false">
                <v:path arrowok="t"/>
                <v:fill type="solid"/>
              </v:shape>
              <v:shape style="position:absolute;left:3581;top:6539;width:432;height:433" coordorigin="3581,6539" coordsize="432,433" path="m3866,6551l3792,6551,3811,6551,3830,6554,3902,6580,3949,6620,3984,6673,4002,6749,4001,6771,3987,6832,3944,6898,3942,6900,3927,6914,3858,6951,3802,6960,3871,6960,3932,6928,3973,6883,4006,6812,4013,6756,4012,6737,3993,6665,3948,6602,3899,6565,3881,6557,3866,6551xe" filled="true" fillcolor="#2b1c51" stroked="false">
                <v:path arrowok="t"/>
                <v:fill type="solid"/>
              </v:shape>
              <v:shape style="position:absolute;left:3581;top:6539;width:432;height:433" coordorigin="3581,6539" coordsize="432,433" path="m3942,6900xe" filled="true" fillcolor="#2b1c51" stroked="false">
                <v:path arrowok="t"/>
                <v:fill type="solid"/>
              </v:shape>
            </v:group>
            <v:group style="position:absolute;left:3683;top:5915;width:230;height:172" coordorigin="3683,5915" coordsize="230,172">
              <v:shape style="position:absolute;left:3683;top:5915;width:230;height:172" coordorigin="3683,5915" coordsize="230,172" path="m3903,5915l3691,5915,3683,5923,3683,6078,3691,6087,3903,6087,3912,6078,3912,6077,3701,6077,3700,6077,3700,6077,3707,6069,3692,6069,3692,6069,3692,5933,3693,5931,3707,5931,3701,5926,3700,5925,3701,5924,3912,5924,3912,5923,3903,5915xe" filled="true" fillcolor="#2b1c51" stroked="false">
                <v:path arrowok="t"/>
                <v:fill type="solid"/>
              </v:shape>
              <v:shape style="position:absolute;left:3683;top:5915;width:230;height:172" coordorigin="3683,5915" coordsize="230,172" path="m3833,6007l3819,6007,3834,6021,3851,6036,3868,6051,3894,6076,3894,6077,3894,6077,3912,6077,3912,6070,3902,6070,3878,6047,3861,6032,3844,6017,3833,6007xe" filled="true" fillcolor="#2b1c51" stroked="false">
                <v:path arrowok="t"/>
                <v:fill type="solid"/>
              </v:shape>
              <v:shape style="position:absolute;left:3683;top:5915;width:230;height:172" coordorigin="3683,5915" coordsize="230,172" path="m3912,5932l3901,5932,3902,5932,3902,6069,3902,6070,3912,6070,3912,5932xe" filled="true" fillcolor="#2b1c51" stroked="false">
                <v:path arrowok="t"/>
                <v:fill type="solid"/>
              </v:shape>
              <v:shape style="position:absolute;left:3683;top:5915;width:230;height:172" coordorigin="3683,5915" coordsize="230,172" path="m3707,5931l3693,5931,3767,5999,3752,6013,3735,6029,3694,6069,3692,6069,3707,6069,3724,6054,3740,6038,3757,6023,3773,6009,3792,6009,3792,6009,3707,5931xe" filled="true" fillcolor="#2b1c51" stroked="false">
                <v:path arrowok="t"/>
                <v:fill type="solid"/>
              </v:shape>
              <v:shape style="position:absolute;left:3683;top:5915;width:230;height:172" coordorigin="3683,5915" coordsize="230,172" path="m3792,6009l3773,6009,3779,6010,3788,6018,3793,6020,3802,6020,3807,6018,3815,6010,3794,6010,3792,6009xe" filled="true" fillcolor="#2b1c51" stroked="false">
                <v:path arrowok="t"/>
                <v:fill type="solid"/>
              </v:shape>
              <v:shape style="position:absolute;left:3683;top:5915;width:230;height:172" coordorigin="3683,5915" coordsize="230,172" path="m3912,5924l3894,5924,3894,5925,3895,5925,3803,6009,3800,6010,3815,6010,3819,6007,3833,6007,3876,5955,3901,5932,3912,5932,3912,5924xe" filled="true" fillcolor="#2b1c51" stroked="false">
                <v:path arrowok="t"/>
                <v:fill type="solid"/>
              </v:shape>
            </v:group>
            <v:group style="position:absolute;left:3581;top:5784;width:432;height:433" coordorigin="3581,5784" coordsize="432,433">
              <v:shape style="position:absolute;left:3581;top:5784;width:432;height:433" coordorigin="3581,5784" coordsize="432,433" path="m3788,5784l3713,5800,3647,5842,3610,5891,3584,5963,3581,6001,3582,6020,3602,6092,3647,6155,3713,6199,3787,6217,3806,6217,3825,6216,3844,6213,3863,6208,3871,6205,3802,6205,3783,6205,3710,6186,3646,6137,3613,6085,3594,6011,3594,5992,3595,5974,3618,5903,3667,5843,3736,5806,3792,5796,3866,5796,3863,5795,3845,5790,3826,5787,3807,5785,3788,5784xe" filled="true" fillcolor="#2b1c51" stroked="false">
                <v:path arrowok="t"/>
                <v:fill type="solid"/>
              </v:shape>
              <v:shape style="position:absolute;left:3581;top:5784;width:432;height:433" coordorigin="3581,5784" coordsize="432,433" path="m3866,5796l3792,5796,3811,5797,3830,5799,3902,5825,3949,5865,3984,5918,4002,5994,4001,6016,3987,6077,3944,6143,3942,6145,3927,6159,3858,6196,3802,6205,3871,6205,3932,6173,3973,6128,4006,6057,4013,6001,4012,5982,3993,5910,3948,5847,3899,5811,3881,5802,3866,5796xe" filled="true" fillcolor="#2b1c51" stroked="false">
                <v:path arrowok="t"/>
                <v:fill type="solid"/>
              </v:shape>
              <v:shape style="position:absolute;left:3581;top:5784;width:432;height:433" coordorigin="3581,5784" coordsize="432,433" path="m3942,6145xe" filled="true" fillcolor="#2b1c51" stroked="false">
                <v:path arrowok="t"/>
                <v:fill type="solid"/>
              </v:shape>
            </v:group>
            <v:group style="position:absolute;left:3690;top:5146;width:58;height:58" coordorigin="3690,5146" coordsize="58,58">
              <v:shape style="position:absolute;left:3690;top:5146;width:58;height:58" coordorigin="3690,5146" coordsize="58,58" path="m3727,5146l3711,5146,3704,5149,3693,5160,3690,5167,3690,5182,3694,5189,3704,5200,3712,5203,3719,5203,3727,5203,3734,5200,3737,5196,3725,5196,3719,5195,3714,5195,3708,5193,3704,5189,3700,5186,3698,5180,3698,5168,3700,5163,3708,5155,3713,5153,3738,5153,3734,5149,3727,5146xe" filled="true" fillcolor="#2b1c51" stroked="false">
                <v:path arrowok="t"/>
                <v:fill type="solid"/>
              </v:shape>
              <v:shape style="position:absolute;left:3690;top:5146;width:58;height:58" coordorigin="3690,5146" coordsize="58,58" path="m3738,5153l3725,5153,3730,5155,3738,5163,3740,5168,3740,5180,3738,5186,3734,5189,3730,5193,3725,5196,3737,5196,3744,5189,3747,5182,3747,5174,3748,5167,3745,5160,3739,5154,3738,5153xe" filled="true" fillcolor="#2b1c51" stroked="false">
                <v:path arrowok="t"/>
                <v:fill type="solid"/>
              </v:shape>
            </v:group>
            <v:group style="position:absolute;left:3694;top:5210;width:50;height:146" coordorigin="3694,5210" coordsize="50,146">
              <v:shape style="position:absolute;left:3694;top:5210;width:50;height:146" coordorigin="3694,5210" coordsize="50,146" path="m3739,5210l3699,5210,3694,5214,3694,5351,3699,5356,3739,5356,3744,5351,3744,5349,3703,5349,3701,5347,3701,5219,3703,5217,3744,5217,3744,5215,3739,5210xe" filled="true" fillcolor="#2b1c51" stroked="false">
                <v:path arrowok="t"/>
                <v:fill type="solid"/>
              </v:shape>
              <v:shape style="position:absolute;left:3694;top:5210;width:50;height:146" coordorigin="3694,5210" coordsize="50,146" path="m3744,5217l3735,5217,3737,5219,3737,5347,3735,5349,3744,5349,3744,5217xe" filled="true" fillcolor="#2b1c51" stroked="false">
                <v:path arrowok="t"/>
                <v:fill type="solid"/>
              </v:shape>
            </v:group>
            <v:group style="position:absolute;left:3761;top:5206;width:143;height:150" coordorigin="3761,5206" coordsize="143,150">
              <v:shape style="position:absolute;left:3761;top:5206;width:143;height:150" coordorigin="3761,5206" coordsize="143,150" path="m3808,5210l3765,5210,3761,5213,3761,5353,3765,5356,3811,5356,3815,5353,3815,5349,3769,5349,3769,5217,3811,5217,3811,5213,3808,5210xe" filled="true" fillcolor="#2b1c51" stroked="false">
                <v:path arrowok="t"/>
                <v:fill type="solid"/>
              </v:shape>
              <v:shape style="position:absolute;left:3761;top:5206;width:143;height:150" coordorigin="3761,5206" coordsize="143,150" path="m3853,5251l3840,5251,3845,5254,3849,5257,3853,5261,3854,5266,3854,5352,3858,5356,3900,5356,3904,5352,3904,5349,3862,5349,3861,5272,3861,5263,3859,5257,3853,5251xe" filled="true" fillcolor="#2b1c51" stroked="false">
                <v:path arrowok="t"/>
                <v:fill type="solid"/>
              </v:shape>
              <v:shape style="position:absolute;left:3761;top:5206;width:143;height:150" coordorigin="3761,5206" coordsize="143,150" path="m3842,5244l3835,5244,3820,5245,3808,5257,3808,5349,3815,5349,3815,5261,3823,5251,3853,5251,3849,5247,3842,5244xe" filled="true" fillcolor="#2b1c51" stroked="false">
                <v:path arrowok="t"/>
                <v:fill type="solid"/>
              </v:shape>
              <v:shape style="position:absolute;left:3761;top:5206;width:143;height:150" coordorigin="3761,5206" coordsize="143,150" path="m3878,5213l3855,5213,3876,5219,3891,5234,3897,5256,3897,5348,3897,5349,3904,5349,3904,5256,3899,5235,3886,5217,3878,5213xe" filled="true" fillcolor="#2b1c51" stroked="false">
                <v:path arrowok="t"/>
                <v:fill type="solid"/>
              </v:shape>
              <v:shape style="position:absolute;left:3761;top:5206;width:143;height:150" coordorigin="3761,5206" coordsize="143,150" path="m3811,5217l3804,5217,3804,5217,3804,5240,3814,5230,3820,5222,3811,5222,3811,5217xe" filled="true" fillcolor="#2b1c51" stroked="false">
                <v:path arrowok="t"/>
                <v:fill type="solid"/>
              </v:shape>
              <v:shape style="position:absolute;left:3761;top:5206;width:143;height:150" coordorigin="3761,5206" coordsize="143,150" path="m3854,5206l3833,5206,3820,5212,3811,5222,3820,5222,3821,5220,3834,5213,3878,5213,3867,5208,3854,5206xe" filled="true" fillcolor="#2b1c51" stroked="false">
                <v:path arrowok="t"/>
                <v:fill type="solid"/>
              </v:shape>
            </v:group>
            <v:group style="position:absolute;left:3581;top:5034;width:432;height:433" coordorigin="3581,5034" coordsize="432,433">
              <v:shape style="position:absolute;left:3581;top:5034;width:432;height:433" coordorigin="3581,5034" coordsize="432,433" path="m3788,5034l3713,5050,3647,5092,3610,5141,3584,5213,3581,5251,3582,5270,3602,5342,3647,5405,3713,5449,3787,5467,3806,5467,3825,5466,3844,5463,3863,5458,3871,5455,3802,5455,3783,5455,3709,5435,3646,5387,3613,5335,3594,5261,3594,5242,3595,5224,3618,5153,3667,5093,3736,5056,3792,5046,3866,5046,3863,5045,3845,5040,3826,5036,3807,5035,3788,5034xe" filled="true" fillcolor="#2b1c51" stroked="false">
                <v:path arrowok="t"/>
                <v:fill type="solid"/>
              </v:shape>
              <v:shape style="position:absolute;left:3581;top:5034;width:432;height:433" coordorigin="3581,5034" coordsize="432,433" path="m3866,5046l3792,5046,3811,5046,3830,5049,3902,5075,3949,5115,3984,5168,4002,5244,4001,5266,3987,5327,3944,5393,3942,5395,3927,5409,3858,5446,3802,5455,3871,5455,3932,5423,3973,5378,4006,5307,4013,5251,4012,5232,3993,5160,3948,5097,3899,5060,3881,5052,3866,5046xe" filled="true" fillcolor="#2b1c51" stroked="false">
                <v:path arrowok="t"/>
                <v:fill type="solid"/>
              </v:shape>
              <v:shape style="position:absolute;left:3581;top:5034;width:432;height:433" coordorigin="3581,5034" coordsize="432,433" path="m3942,5395xe" filled="true" fillcolor="#2b1c51" stroked="false">
                <v:path arrowok="t"/>
                <v:fill type="solid"/>
              </v:shape>
            </v:group>
            <v:group style="position:absolute;left:3581;top:4279;width:432;height:433" coordorigin="3581,4279" coordsize="432,433">
              <v:shape style="position:absolute;left:3581;top:4279;width:432;height:433" coordorigin="3581,4279" coordsize="432,433" path="m3788,4279l3713,4295,3647,4337,3610,4386,3584,4458,3581,4496,3582,4515,3602,4587,3647,4650,3713,4694,3787,4712,3806,4712,3825,4711,3844,4708,3863,4703,3871,4700,3802,4700,3783,4700,3709,4681,3646,4632,3613,4580,3594,4506,3594,4487,3595,4469,3618,4398,3667,4338,3736,4301,3792,4291,3866,4291,3863,4290,3845,4285,3826,4282,3807,4280,3788,4279xe" filled="true" fillcolor="#2b1c51" stroked="false">
                <v:path arrowok="t"/>
                <v:fill type="solid"/>
              </v:shape>
              <v:shape style="position:absolute;left:3581;top:4279;width:432;height:433" coordorigin="3581,4279" coordsize="432,433" path="m3866,4291l3792,4291,3811,4292,3830,4294,3902,4320,3949,4360,3984,4413,4002,4489,4001,4511,3987,4572,3944,4638,3942,4640,3927,4654,3858,4691,3802,4700,3871,4700,3932,4668,3973,4623,4006,4552,4013,4496,4012,4477,3993,4405,3948,4342,3899,4306,3881,4297,3866,4291xe" filled="true" fillcolor="#2b1c51" stroked="false">
                <v:path arrowok="t"/>
                <v:fill type="solid"/>
              </v:shape>
              <v:shape style="position:absolute;left:3581;top:4279;width:432;height:433" coordorigin="3581,4279" coordsize="432,433" path="m3942,4640xe" filled="true" fillcolor="#2b1c51" stroked="false">
                <v:path arrowok="t"/>
                <v:fill type="solid"/>
              </v:shape>
            </v:group>
            <v:group style="position:absolute;left:3687;top:4384;width:223;height:222" coordorigin="3687,4384" coordsize="223,222">
              <v:shape style="position:absolute;left:3687;top:4384;width:223;height:222" coordorigin="3687,4384" coordsize="223,222" path="m3737,4384l3724,4384,3716,4392,3705,4403,3693,4419,3687,4437,3687,4457,3695,4479,3737,4543,3790,4585,3843,4606,3848,4606,3868,4602,3885,4593,3848,4593,3825,4587,3759,4547,3717,4495,3699,4443,3704,4425,3725,4401,3728,4398,3751,4398,3745,4392,3737,4384xe" filled="true" fillcolor="#2b1c51" stroked="false">
                <v:path arrowok="t"/>
                <v:fill type="solid"/>
              </v:shape>
              <v:shape style="position:absolute;left:3687;top:4384;width:223;height:222" coordorigin="3687,4384" coordsize="223,222" path="m3873,4520l3855,4520,3896,4561,3896,4566,3893,4569,3884,4578,3867,4589,3848,4593,3885,4593,3886,4592,3902,4577,3910,4570,3910,4557,3902,4549,3873,4520xe" filled="true" fillcolor="#2b1c51" stroked="false">
                <v:path arrowok="t"/>
                <v:fill type="solid"/>
              </v:shape>
              <v:shape style="position:absolute;left:3687;top:4384;width:223;height:222" coordorigin="3687,4384" coordsize="223,222" path="m3893,4569xe" filled="true" fillcolor="#2b1c51" stroked="false">
                <v:path arrowok="t"/>
                <v:fill type="solid"/>
              </v:shape>
              <v:shape style="position:absolute;left:3687;top:4384;width:223;height:222" coordorigin="3687,4384" coordsize="223,222" path="m3751,4398l3733,4398,3774,4439,3774,4444,3771,4447,3751,4467,3745,4473,3744,4482,3756,4499,3804,4544,3812,4549,3821,4549,3827,4543,3834,4536,3814,4536,3813,4534,3766,4491,3758,4480,3758,4477,3788,4448,3788,4435,3751,4398xe" filled="true" fillcolor="#2b1c51" stroked="false">
                <v:path arrowok="t"/>
                <v:fill type="solid"/>
              </v:shape>
              <v:shape style="position:absolute;left:3687;top:4384;width:223;height:222" coordorigin="3687,4384" coordsize="223,222" path="m3846,4506l3817,4536,3814,4536,3834,4536,3847,4523,3850,4520,3873,4520,3859,4506,3846,4506xe" filled="true" fillcolor="#2b1c51" stroked="false">
                <v:path arrowok="t"/>
                <v:fill type="solid"/>
              </v:shape>
            </v:group>
            <v:group style="position:absolute;left:5247;top:8029;width:74;height:68" coordorigin="5247,8029" coordsize="74,68">
              <v:shape style="position:absolute;left:5247;top:8029;width:74;height:68" coordorigin="5247,8029" coordsize="74,68" path="m5268,8029l5253,8043,5247,8066,5254,8083,5271,8094,5297,8096,5314,8083,5321,8062,5320,8056,5313,8040,5295,8030,5268,8029xe" filled="true" fillcolor="#15191c" stroked="false">
                <v:path arrowok="t"/>
                <v:fill type="solid"/>
              </v:shape>
            </v:group>
            <v:group style="position:absolute;left:5247;top:8733;width:74;height:68" coordorigin="5247,8733" coordsize="74,68">
              <v:shape style="position:absolute;left:5247;top:8733;width:74;height:68" coordorigin="5247,8733" coordsize="74,68" path="m5268,8733l5253,8747,5247,8770,5254,8787,5271,8798,5297,8800,5314,8787,5321,8766,5320,8760,5313,8744,5295,8734,5268,8733xe" filled="true" fillcolor="#15191c" stroked="false">
                <v:path arrowok="t"/>
                <v:fill type="solid"/>
              </v:shape>
            </v:group>
            <v:group style="position:absolute;left:5247;top:14786;width:74;height:68" coordorigin="5247,14786" coordsize="74,68">
              <v:shape style="position:absolute;left:5247;top:14786;width:74;height:68" coordorigin="5247,14786" coordsize="74,68" path="m5268,14786l5253,14800,5247,14823,5254,14840,5271,14851,5297,14854,5314,14840,5321,14819,5320,14813,5313,14797,5295,14787,5268,14786xe" filled="true" fillcolor="#15191c" stroked="false">
                <v:path arrowok="t"/>
                <v:fill type="solid"/>
              </v:shape>
            </v:group>
            <v:group style="position:absolute;left:5247;top:15490;width:74;height:68" coordorigin="5247,15490" coordsize="74,68">
              <v:shape style="position:absolute;left:5247;top:15490;width:74;height:68" coordorigin="5247,15490" coordsize="74,68" path="m5268,15490l5253,15504,5247,15527,5254,15544,5271,15555,5297,15557,5314,15544,5321,15523,5320,15517,5313,15501,5295,15491,5268,15490xe" filled="true" fillcolor="#15191c" stroked="false">
                <v:path arrowok="t"/>
                <v:fill type="solid"/>
              </v:shape>
            </v:group>
            <v:group style="position:absolute;left:5247;top:11393;width:74;height:68" coordorigin="5247,11393" coordsize="74,68">
              <v:shape style="position:absolute;left:5247;top:11393;width:74;height:68" coordorigin="5247,11393" coordsize="74,68" path="m5268,11393l5253,11408,5247,11431,5254,11447,5271,11458,5297,11461,5314,11448,5321,11427,5320,11421,5313,11405,5295,11395,5268,11393xe" filled="true" fillcolor="#15191c" stroked="false">
                <v:path arrowok="t"/>
                <v:fill type="solid"/>
              </v:shape>
            </v:group>
            <v:group style="position:absolute;left:5247;top:12097;width:74;height:68" coordorigin="5247,12097" coordsize="74,68">
              <v:shape style="position:absolute;left:5247;top:12097;width:74;height:68" coordorigin="5247,12097" coordsize="74,68" path="m5268,12097l5253,12112,5247,12135,5254,12151,5271,12162,5297,12165,5314,12152,5321,12131,5320,12125,5313,12109,5295,12099,5268,12097xe" filled="true" fillcolor="#15191c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010202"/>
          <w:spacing w:val="-1"/>
        </w:rPr>
        <w:t>Analyze</w:t>
      </w:r>
      <w:r>
        <w:rPr>
          <w:color w:val="010202"/>
        </w:rPr>
        <w:t> Problem</w:t>
      </w:r>
      <w:r>
        <w:rPr>
          <w:color w:val="010202"/>
          <w:spacing w:val="-8"/>
        </w:rPr>
        <w:t> </w:t>
      </w:r>
      <w:r>
        <w:rPr>
          <w:color w:val="010202"/>
        </w:rPr>
        <w:t>Solving</w:t>
      </w:r>
      <w:r>
        <w:rPr/>
      </w:r>
    </w:p>
    <w:p>
      <w:pPr>
        <w:pStyle w:val="BodyText"/>
        <w:spacing w:line="240" w:lineRule="auto"/>
        <w:ind w:right="6"/>
        <w:jc w:val="right"/>
        <w:rPr>
          <w:rFonts w:ascii="Montserrat" w:hAnsi="Montserrat" w:cs="Montserrat" w:eastAsia="Montserrat"/>
        </w:rPr>
      </w:pPr>
      <w:r>
        <w:rPr>
          <w:rFonts w:ascii="Montserrat"/>
          <w:color w:val="010202"/>
          <w:spacing w:val="-3"/>
        </w:rPr>
        <w:t>Teamwork</w:t>
      </w:r>
      <w:r>
        <w:rPr>
          <w:rFonts w:ascii="Montserrat"/>
          <w:spacing w:val="-3"/>
        </w:rPr>
      </w: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spacing w:line="240" w:lineRule="auto" w:before="0"/>
        <w:rPr>
          <w:rFonts w:ascii="Montserrat" w:hAnsi="Montserrat" w:cs="Montserrat" w:eastAsia="Montserrat"/>
          <w:sz w:val="18"/>
          <w:szCs w:val="18"/>
        </w:rPr>
      </w:pPr>
    </w:p>
    <w:p>
      <w:pPr>
        <w:pStyle w:val="Heading1"/>
        <w:spacing w:line="240" w:lineRule="auto" w:before="132"/>
        <w:ind w:right="24"/>
        <w:jc w:val="right"/>
        <w:rPr>
          <w:b w:val="0"/>
          <w:bCs w:val="0"/>
        </w:rPr>
      </w:pPr>
      <w:r>
        <w:rPr>
          <w:color w:val="2B1C51"/>
          <w:spacing w:val="-1"/>
        </w:rPr>
        <w:t>ACHIEVEMENT</w:t>
      </w:r>
      <w:r>
        <w:rPr>
          <w:b w:val="0"/>
          <w:spacing w:val="-1"/>
        </w:rPr>
      </w:r>
    </w:p>
    <w:p>
      <w:pPr>
        <w:spacing w:line="240" w:lineRule="auto" w:before="3"/>
        <w:rPr>
          <w:rFonts w:ascii="Montserrat SemiBold" w:hAnsi="Montserrat SemiBold" w:cs="Montserrat SemiBold" w:eastAsia="Montserrat SemiBold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36"/>
        <w:jc w:val="right"/>
        <w:rPr>
          <w:rFonts w:ascii="Montserrat" w:hAnsi="Montserrat" w:cs="Montserrat" w:eastAsia="Montserrat"/>
        </w:rPr>
      </w:pPr>
      <w:r>
        <w:rPr>
          <w:rFonts w:ascii="Montserrat"/>
          <w:color w:val="010202"/>
          <w:spacing w:val="-3"/>
        </w:rPr>
        <w:t>Award</w:t>
      </w:r>
      <w:r>
        <w:rPr>
          <w:rFonts w:ascii="Montserrat"/>
          <w:color w:val="010202"/>
          <w:spacing w:val="4"/>
        </w:rPr>
        <w:t> </w:t>
      </w:r>
      <w:r>
        <w:rPr>
          <w:rFonts w:ascii="Montserrat"/>
          <w:color w:val="010202"/>
        </w:rPr>
        <w:t>Name</w:t>
      </w:r>
      <w:r>
        <w:rPr>
          <w:rFonts w:ascii="Montserrat"/>
        </w:rPr>
      </w:r>
    </w:p>
    <w:p>
      <w:pPr>
        <w:pStyle w:val="Heading2"/>
        <w:spacing w:line="240" w:lineRule="auto" w:before="60"/>
        <w:ind w:right="36"/>
        <w:jc w:val="right"/>
        <w:rPr>
          <w:b w:val="0"/>
          <w:bCs w:val="0"/>
        </w:rPr>
      </w:pPr>
      <w:r>
        <w:rPr>
          <w:color w:val="010202"/>
        </w:rPr>
        <w:t>Cantogory</w:t>
      </w:r>
      <w:r>
        <w:rPr>
          <w:color w:val="010202"/>
          <w:spacing w:val="1"/>
        </w:rPr>
        <w:t> </w:t>
      </w:r>
      <w:r>
        <w:rPr>
          <w:color w:val="010202"/>
          <w:spacing w:val="-3"/>
        </w:rPr>
        <w:t>Award</w:t>
      </w:r>
      <w:r>
        <w:rPr>
          <w:b w:val="0"/>
          <w:spacing w:val="-3"/>
        </w:rPr>
      </w:r>
    </w:p>
    <w:p>
      <w:pPr>
        <w:pStyle w:val="BodyText"/>
        <w:spacing w:line="240" w:lineRule="auto" w:before="60"/>
        <w:ind w:right="36"/>
        <w:jc w:val="right"/>
        <w:rPr>
          <w:rFonts w:ascii="Montserrat" w:hAnsi="Montserrat" w:cs="Montserrat" w:eastAsia="Montserrat"/>
        </w:rPr>
      </w:pPr>
      <w:r>
        <w:rPr>
          <w:rFonts w:ascii="Montserrat"/>
          <w:color w:val="010202"/>
          <w:spacing w:val="-1"/>
        </w:rPr>
        <w:t>2022</w:t>
      </w:r>
      <w:r>
        <w:rPr>
          <w:rFonts w:ascii="Montserrat"/>
          <w:spacing w:val="-1"/>
        </w:rPr>
      </w:r>
    </w:p>
    <w:p>
      <w:pPr>
        <w:pStyle w:val="Heading2"/>
        <w:spacing w:line="240" w:lineRule="auto"/>
        <w:ind w:left="1456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15191C"/>
        </w:rPr>
        <w:t>Job</w:t>
      </w:r>
      <w:r>
        <w:rPr>
          <w:color w:val="15191C"/>
          <w:spacing w:val="-3"/>
        </w:rPr>
        <w:t> </w:t>
      </w:r>
      <w:r>
        <w:rPr>
          <w:color w:val="15191C"/>
        </w:rPr>
        <w:t>Position</w:t>
      </w:r>
      <w:r>
        <w:rPr>
          <w:b w:val="0"/>
        </w:rPr>
      </w:r>
    </w:p>
    <w:p>
      <w:pPr>
        <w:pStyle w:val="BodyText"/>
        <w:tabs>
          <w:tab w:pos="5961" w:val="left" w:leader="none"/>
        </w:tabs>
        <w:spacing w:line="240" w:lineRule="auto" w:before="65"/>
        <w:ind w:left="1456" w:right="0"/>
        <w:jc w:val="left"/>
        <w:rPr>
          <w:rFonts w:ascii="Montserrat" w:hAnsi="Montserrat" w:cs="Montserrat" w:eastAsia="Montserrat"/>
        </w:rPr>
      </w:pPr>
      <w:r>
        <w:rPr>
          <w:color w:val="15191C"/>
        </w:rPr>
        <w:t>Company</w:t>
      </w:r>
      <w:r>
        <w:rPr>
          <w:color w:val="15191C"/>
          <w:spacing w:val="-8"/>
        </w:rPr>
        <w:t> </w:t>
      </w:r>
      <w:r>
        <w:rPr>
          <w:color w:val="15191C"/>
        </w:rPr>
        <w:t>Nam</w:t>
        <w:tab/>
      </w:r>
      <w:r>
        <w:rPr>
          <w:rFonts w:ascii="Montserrat"/>
          <w:color w:val="15191C"/>
        </w:rPr>
        <w:t>2019-2020</w:t>
      </w:r>
      <w:r>
        <w:rPr>
          <w:rFonts w:ascii="Montserrat"/>
        </w:rPr>
      </w:r>
    </w:p>
    <w:p>
      <w:pPr>
        <w:spacing w:line="240" w:lineRule="auto" w:before="9"/>
        <w:rPr>
          <w:rFonts w:ascii="Montserrat" w:hAnsi="Montserrat" w:cs="Montserrat" w:eastAsia="Montserrat"/>
          <w:sz w:val="17"/>
          <w:szCs w:val="17"/>
        </w:rPr>
      </w:pPr>
    </w:p>
    <w:p>
      <w:pPr>
        <w:pStyle w:val="BodyText"/>
        <w:spacing w:line="307" w:lineRule="auto"/>
        <w:ind w:left="962" w:right="0"/>
        <w:jc w:val="left"/>
      </w:pPr>
      <w:r>
        <w:rPr>
          <w:color w:val="15191C"/>
        </w:rPr>
        <w:t>Deﬁnition about your job. Lorem ipsum dolor sit amet,</w:t>
      </w:r>
      <w:r>
        <w:rPr>
          <w:color w:val="15191C"/>
          <w:spacing w:val="-11"/>
        </w:rPr>
        <w:t> </w:t>
      </w:r>
      <w:r>
        <w:rPr>
          <w:color w:val="15191C"/>
        </w:rPr>
        <w:t>consecset</w:t>
      </w:r>
      <w:r>
        <w:rPr>
          <w:color w:val="15191C"/>
        </w:rPr>
        <w:t> adipiscing elit, sed diam nonu nibh euismod tincidunt ute.</w:t>
      </w:r>
      <w:r>
        <w:rPr>
          <w:color w:val="15191C"/>
          <w:spacing w:val="-8"/>
        </w:rPr>
        <w:t> </w:t>
      </w:r>
      <w:r>
        <w:rPr>
          <w:color w:val="15191C"/>
        </w:rPr>
        <w:t>Lorem</w:t>
      </w:r>
      <w:r>
        <w:rPr>
          <w:color w:val="15191C"/>
        </w:rPr>
        <w:t> ea ipsum laoreet dolore magna aliquam erat dolor</w:t>
      </w:r>
      <w:r>
        <w:rPr>
          <w:color w:val="15191C"/>
          <w:spacing w:val="-10"/>
        </w:rPr>
        <w:t> </w:t>
      </w:r>
      <w:r>
        <w:rPr>
          <w:color w:val="15191C"/>
        </w:rPr>
        <w:t>amet.</w:t>
      </w:r>
      <w:r>
        <w:rPr/>
      </w:r>
    </w:p>
    <w:p>
      <w:pPr>
        <w:spacing w:line="240" w:lineRule="auto" w:before="4"/>
        <w:rPr>
          <w:rFonts w:ascii="Montserrat" w:hAnsi="Montserrat" w:cs="Montserrat" w:eastAsia="Montserrat"/>
          <w:sz w:val="16"/>
          <w:szCs w:val="16"/>
        </w:rPr>
      </w:pPr>
    </w:p>
    <w:p>
      <w:pPr>
        <w:pStyle w:val="BodyText"/>
        <w:spacing w:line="307" w:lineRule="auto"/>
        <w:ind w:left="1376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p>
      <w:pPr>
        <w:pStyle w:val="BodyText"/>
        <w:spacing w:line="307" w:lineRule="auto" w:before="143"/>
        <w:ind w:left="1376" w:right="0"/>
        <w:jc w:val="left"/>
      </w:pPr>
      <w:r>
        <w:rPr>
          <w:color w:val="15191C"/>
        </w:rPr>
        <w:t>Euismod tincidunt ut laoreet. Lorem ea ipsum laoreet</w:t>
      </w:r>
      <w:r>
        <w:rPr>
          <w:color w:val="15191C"/>
          <w:spacing w:val="30"/>
        </w:rPr>
        <w:t> </w:t>
      </w:r>
      <w:r>
        <w:rPr>
          <w:color w:val="15191C"/>
        </w:rPr>
        <w:t>erat</w:t>
      </w:r>
      <w:r>
        <w:rPr>
          <w:color w:val="15191C"/>
        </w:rPr>
        <w:t> dolor amet.   Lorem ea ipsum laoreet dolore</w:t>
      </w:r>
      <w:r>
        <w:rPr>
          <w:color w:val="15191C"/>
          <w:spacing w:val="-13"/>
        </w:rPr>
        <w:t> </w:t>
      </w:r>
      <w:r>
        <w:rPr>
          <w:color w:val="15191C"/>
        </w:rPr>
        <w:t>magna</w:t>
      </w:r>
      <w:r>
        <w:rPr/>
      </w:r>
    </w:p>
    <w:sectPr>
      <w:type w:val="continuous"/>
      <w:pgSz w:w="11910" w:h="16840"/>
      <w:pgMar w:top="1040" w:bottom="280" w:left="860" w:right="820"/>
      <w:cols w:num="2" w:equalWidth="0">
        <w:col w:w="3216" w:space="40"/>
        <w:col w:w="69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roman"/>
    <w:pitch w:val="variable"/>
  </w:font>
  <w:font w:name="Montserrat SemiBold">
    <w:altName w:val="Montserrat SemiBo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Montserrat" w:hAnsi="Montserrat" w:eastAsia="Montserrat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ontserrat SemiBold" w:hAnsi="Montserrat SemiBold" w:eastAsia="Montserrat SemiBold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ontserrat SemiBold" w:hAnsi="Montserrat SemiBold" w:eastAsia="Montserrat SemiBold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remail@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</dc:title>
  <dcterms:created xsi:type="dcterms:W3CDTF">2020-05-19T00:43:46Z</dcterms:created>
  <dcterms:modified xsi:type="dcterms:W3CDTF">2020-05-19T00:43:46Z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2020-05-18T00:00:00Z</vt:filetime>
  </property>
</Properties>
</file>